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6D46700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D2039" w14:textId="77777777" w:rsidR="004901AC" w:rsidRDefault="004901AC" w:rsidP="004901AC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COMP6549001</w:t>
            </w:r>
          </w:p>
          <w:p w14:paraId="36656A16" w14:textId="4051E1D9" w:rsidR="00235C36" w:rsidRPr="00876A58" w:rsidRDefault="007D2EBE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7D2EBE">
              <w:rPr>
                <w:rFonts w:ascii="Arial Narrow" w:hAnsi="Arial Narrow" w:cs="Tahoma"/>
                <w:sz w:val="36"/>
                <w:lang w:val="id-ID"/>
              </w:rPr>
              <w:t>Big Data Processing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744CB92D" w:rsidR="00F80742" w:rsidRPr="00DF718C" w:rsidRDefault="001332D5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56E9A724" w:rsidR="000732DF" w:rsidRPr="0036420F" w:rsidRDefault="00885B8D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885B8D">
              <w:rPr>
                <w:rFonts w:ascii="Arial" w:hAnsi="Arial" w:cs="Arial"/>
                <w:b/>
                <w:sz w:val="20"/>
              </w:rPr>
              <w:t>O223-COMP6579-BR03-01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2E09A685" w:rsidR="00535DA7" w:rsidRPr="006042E6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6042E6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6042E6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546E1D8" w14:textId="77777777" w:rsidR="008C6FA4" w:rsidRPr="00BD0E8D" w:rsidRDefault="008C6FA4" w:rsidP="008C6FA4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Seluruh </w:t>
      </w:r>
      <w:r>
        <w:t>mahasiswa</w:t>
      </w:r>
      <w:r>
        <w:rPr>
          <w:lang w:val="id-ID"/>
        </w:rPr>
        <w:t xml:space="preserve"> tidak diperkenankan untuk</w:t>
      </w:r>
      <w:r w:rsidRPr="00BD0E8D">
        <w:rPr>
          <w:lang w:val="id-ID"/>
        </w:rPr>
        <w:t>:</w:t>
      </w:r>
    </w:p>
    <w:p w14:paraId="6B53124D" w14:textId="77777777" w:rsidR="008C6FA4" w:rsidRPr="000C3329" w:rsidRDefault="008C6FA4" w:rsidP="008C6FA4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</w:t>
      </w:r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are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6CF21752" w14:textId="77777777" w:rsidR="008C6FA4" w:rsidRDefault="008C6FA4" w:rsidP="008C6FA4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r w:rsidRPr="00F327B8">
        <w:rPr>
          <w:lang w:val="id-ID" w:eastAsia="x-none"/>
        </w:rPr>
        <w:t xml:space="preserve">erdiskusi </w:t>
      </w:r>
      <w:r w:rsidRPr="00F327B8">
        <w:rPr>
          <w:lang w:val="en-ID" w:eastAsia="x-none"/>
        </w:rPr>
        <w:t xml:space="preserve">dan/atau bekerja sama </w:t>
      </w:r>
      <w:r w:rsidRPr="00F327B8">
        <w:rPr>
          <w:lang w:val="id-ID" w:eastAsia="x-none"/>
        </w:rPr>
        <w:t xml:space="preserve">dengan </w:t>
      </w:r>
      <w:r>
        <w:t>mahasiswa</w:t>
      </w:r>
      <w:r w:rsidRPr="00C424D7">
        <w:t xml:space="preserve"> </w:t>
      </w:r>
      <w:r w:rsidRPr="00F327B8">
        <w:rPr>
          <w:lang w:val="id-ID" w:eastAsia="x-none"/>
        </w:rPr>
        <w:t>lainnya</w:t>
      </w:r>
    </w:p>
    <w:p w14:paraId="1E758EAA" w14:textId="77777777" w:rsidR="008C6FA4" w:rsidRPr="00F327B8" w:rsidRDefault="008C6FA4" w:rsidP="008C6FA4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D</w:t>
      </w:r>
      <w:r>
        <w:rPr>
          <w:i/>
          <w:sz w:val="20"/>
          <w:szCs w:val="20"/>
          <w:lang w:val="id-ID" w:eastAsia="x-none"/>
        </w:rPr>
        <w:t>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 xml:space="preserve">with other </w:t>
      </w:r>
      <w:r>
        <w:rPr>
          <w:i/>
          <w:sz w:val="20"/>
          <w:szCs w:val="20"/>
          <w:lang w:eastAsia="x-none"/>
        </w:rPr>
        <w:t xml:space="preserve">student </w:t>
      </w:r>
      <w:r>
        <w:rPr>
          <w:i/>
          <w:sz w:val="20"/>
          <w:szCs w:val="20"/>
          <w:lang w:val="id-ID" w:eastAsia="x-none"/>
        </w:rPr>
        <w:t>participants</w:t>
      </w:r>
    </w:p>
    <w:p w14:paraId="1EEEDC90" w14:textId="77777777" w:rsidR="008C6FA4" w:rsidRPr="00C424D7" w:rsidRDefault="008C6FA4" w:rsidP="008C6FA4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 xml:space="preserve">sebagian atau seluruh </w:t>
      </w:r>
      <w:r>
        <w:t>jawaban mahasiswa</w:t>
      </w:r>
      <w:r w:rsidRPr="00C424D7">
        <w:t xml:space="preserve"> lain</w:t>
      </w:r>
    </w:p>
    <w:p w14:paraId="4C903AC2" w14:textId="77777777" w:rsidR="008C6FA4" w:rsidRPr="000C3329" w:rsidRDefault="008C6FA4" w:rsidP="008C6FA4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 xml:space="preserve">other </w:t>
      </w:r>
      <w:r>
        <w:rPr>
          <w:rStyle w:val="longtext"/>
          <w:i/>
          <w:sz w:val="18"/>
          <w:szCs w:val="18"/>
        </w:rPr>
        <w:t>student</w:t>
      </w:r>
    </w:p>
    <w:p w14:paraId="542AF207" w14:textId="77777777" w:rsidR="008C6FA4" w:rsidRPr="00ED541B" w:rsidRDefault="008C6FA4" w:rsidP="008C6FA4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 xml:space="preserve">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0E93D04F" w14:textId="77777777" w:rsidR="008C6FA4" w:rsidRPr="007567B7" w:rsidRDefault="008C6FA4" w:rsidP="008C6FA4">
      <w:pPr>
        <w:spacing w:line="360" w:lineRule="auto"/>
        <w:ind w:left="720"/>
        <w:jc w:val="both"/>
        <w:rPr>
          <w:lang w:val="id-ID"/>
        </w:rPr>
      </w:pPr>
      <w:r>
        <w:rPr>
          <w:bCs/>
          <w:i/>
          <w:sz w:val="20"/>
          <w:szCs w:val="20"/>
          <w:lang w:eastAsia="x-none"/>
        </w:rPr>
        <w:t>O</w:t>
      </w:r>
      <w:r w:rsidRPr="001A444E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57AB3167" w14:textId="77777777" w:rsidR="008C6FA4" w:rsidRDefault="008C6FA4" w:rsidP="008C6FA4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>embuka dan menyalin jawaban dari internet (google, stackoverflow, dsb)</w:t>
      </w:r>
    </w:p>
    <w:p w14:paraId="5D9319ED" w14:textId="77777777" w:rsidR="008C6FA4" w:rsidRDefault="008C6FA4" w:rsidP="008C6FA4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O</w:t>
      </w:r>
      <w:r w:rsidRPr="001A444E"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6F568D4F" w14:textId="77777777" w:rsidR="008C6FA4" w:rsidRPr="00BD0E8D" w:rsidRDefault="008C6FA4" w:rsidP="008C6FA4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soal,</w:t>
      </w:r>
    </w:p>
    <w:p w14:paraId="66780556" w14:textId="77777777" w:rsidR="008C6FA4" w:rsidRPr="000C3329" w:rsidRDefault="008C6FA4" w:rsidP="008C6FA4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257194FA" w14:textId="77777777" w:rsidR="008C6FA4" w:rsidRPr="00BD0E8D" w:rsidRDefault="008C6FA4" w:rsidP="008C6FA4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116D0168" w14:textId="77777777" w:rsidR="008C6FA4" w:rsidRPr="000C3329" w:rsidRDefault="008C6FA4" w:rsidP="008C6FA4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1DDBAA4E" w14:textId="77777777" w:rsidR="008C6FA4" w:rsidRPr="00BD0E8D" w:rsidRDefault="008C6FA4" w:rsidP="008C6FA4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0F213CAB" w14:textId="77777777" w:rsidR="008C6FA4" w:rsidRPr="000C3329" w:rsidRDefault="008C6FA4" w:rsidP="008C6FA4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092126CB" w14:textId="77777777" w:rsidR="008C6FA4" w:rsidRPr="00BD0E8D" w:rsidRDefault="008C6FA4" w:rsidP="008C6FA4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57D9F5D6" w14:textId="77777777" w:rsidR="008C6FA4" w:rsidRPr="00BD0E8D" w:rsidRDefault="008C6FA4" w:rsidP="008C6FA4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</w:t>
      </w:r>
      <w:r>
        <w:t>mahasiswa</w:t>
      </w:r>
      <w:r w:rsidRPr="00BD0E8D">
        <w:rPr>
          <w:lang w:val="id-ID"/>
        </w:rPr>
        <w:t xml:space="preserve"> terbukti melakukan tindakan seperti yang dijelaskan butir 1 di atas, maka </w:t>
      </w:r>
      <w:r w:rsidRPr="00BD0E8D">
        <w:rPr>
          <w:b/>
          <w:bCs/>
          <w:u w:val="single"/>
          <w:lang w:val="id-ID"/>
        </w:rPr>
        <w:t xml:space="preserve">nilai </w:t>
      </w:r>
      <w:r>
        <w:rPr>
          <w:b/>
          <w:bCs/>
          <w:u w:val="single"/>
        </w:rPr>
        <w:t>mahasiswa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5FB90681" w14:textId="77777777" w:rsidR="008C6FA4" w:rsidRPr="00E30D48" w:rsidRDefault="008C6FA4" w:rsidP="008C6FA4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  <w:lang w:val="id-ID"/>
        </w:rPr>
        <w:t xml:space="preserve"> is proved to t</w:t>
      </w:r>
      <w:r w:rsidRPr="00E30D48">
        <w:rPr>
          <w:rStyle w:val="longtext"/>
          <w:i/>
          <w:sz w:val="18"/>
          <w:szCs w:val="18"/>
        </w:rPr>
        <w:t xml:space="preserve">he actions described in point 1 above, the score of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</w:rPr>
        <w:t xml:space="preserve"> which committed dishonest acts (cheating or being cheated) will be “Zero”</w:t>
      </w:r>
    </w:p>
    <w:p w14:paraId="583B750E" w14:textId="77777777" w:rsidR="008C6FA4" w:rsidRPr="00BD0E8D" w:rsidRDefault="008C6FA4" w:rsidP="008C6FA4">
      <w:pPr>
        <w:spacing w:line="360" w:lineRule="auto"/>
        <w:ind w:left="360" w:hanging="360"/>
      </w:pPr>
    </w:p>
    <w:p w14:paraId="7C066D07" w14:textId="77777777" w:rsidR="008C6FA4" w:rsidRPr="00BD0E8D" w:rsidRDefault="008C6FA4" w:rsidP="008C6FA4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Perhatikan jadwal pengumpulan </w:t>
      </w:r>
      <w:r>
        <w:t>jawaban</w:t>
      </w:r>
      <w:r w:rsidRPr="00BD0E8D">
        <w:rPr>
          <w:lang w:val="id-ID"/>
        </w:rPr>
        <w:t xml:space="preserve">, segala jenis pengumpulan </w:t>
      </w:r>
      <w:r>
        <w:t>jawaban</w:t>
      </w:r>
      <w:r w:rsidRPr="00BD0E8D">
        <w:rPr>
          <w:lang w:val="id-ID"/>
        </w:rPr>
        <w:t xml:space="preserve"> di luar jadwal tidak dilayani.</w:t>
      </w:r>
    </w:p>
    <w:p w14:paraId="1D91A8AB" w14:textId="77777777" w:rsidR="008C6FA4" w:rsidRPr="00E30D48" w:rsidRDefault="008C6FA4" w:rsidP="008C6FA4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schedule, all kinds of submission outside the schedule will not be accepted</w:t>
      </w:r>
    </w:p>
    <w:p w14:paraId="78007D29" w14:textId="77777777" w:rsidR="008C6FA4" w:rsidRPr="00B57FC4" w:rsidRDefault="008C6FA4" w:rsidP="008C6FA4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45CE9451" w14:textId="77777777" w:rsidR="008C6FA4" w:rsidRDefault="008C6FA4" w:rsidP="008C6FA4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bookmarkStart w:id="0" w:name="_Hlk58908782"/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211CBC2C" w14:textId="77777777" w:rsidR="008C6FA4" w:rsidRPr="007A56E2" w:rsidRDefault="008C6FA4" w:rsidP="008C6FA4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666BA82B" w14:textId="77777777" w:rsidR="008C6FA4" w:rsidRDefault="008C6FA4" w:rsidP="008C6FA4">
      <w:pPr>
        <w:spacing w:line="360" w:lineRule="auto"/>
        <w:ind w:left="360"/>
        <w:jc w:val="both"/>
        <w:rPr>
          <w:lang w:val="id-ID"/>
        </w:rPr>
      </w:pPr>
    </w:p>
    <w:p w14:paraId="4B1F5EB3" w14:textId="77777777" w:rsidR="008C6FA4" w:rsidRPr="00BE3C75" w:rsidRDefault="008C6FA4" w:rsidP="008C6FA4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0D80D425" w14:textId="77777777" w:rsidR="008C6FA4" w:rsidRDefault="008C6FA4" w:rsidP="008C6FA4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8C6FA4" w:rsidRPr="002B1798" w14:paraId="7828A5EF" w14:textId="77777777" w:rsidTr="00FD53AC">
        <w:tc>
          <w:tcPr>
            <w:tcW w:w="1800" w:type="dxa"/>
            <w:shd w:val="clear" w:color="auto" w:fill="D9D9D9" w:themeFill="background1" w:themeFillShade="D9"/>
          </w:tcPr>
          <w:p w14:paraId="22573E20" w14:textId="77777777" w:rsidR="008C6FA4" w:rsidRPr="002B1798" w:rsidRDefault="008C6FA4" w:rsidP="00FD53AC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14:paraId="07F70B53" w14:textId="77777777" w:rsidR="008C6FA4" w:rsidRPr="002B1798" w:rsidRDefault="008C6FA4" w:rsidP="00FD53AC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B7A1D62" w14:textId="77777777" w:rsidR="008C6FA4" w:rsidRPr="002B1798" w:rsidRDefault="008C6FA4" w:rsidP="00FD53AC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06C61537" w14:textId="77777777" w:rsidR="008C6FA4" w:rsidRPr="002B1798" w:rsidRDefault="008C6FA4" w:rsidP="00FD53AC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8C6FA4" w14:paraId="6D59B458" w14:textId="77777777" w:rsidTr="00FD53AC">
        <w:trPr>
          <w:trHeight w:val="422"/>
        </w:trPr>
        <w:tc>
          <w:tcPr>
            <w:tcW w:w="1800" w:type="dxa"/>
            <w:vAlign w:val="center"/>
          </w:tcPr>
          <w:p w14:paraId="4A72C28D" w14:textId="77777777" w:rsidR="008C6FA4" w:rsidRPr="00290165" w:rsidRDefault="008C6FA4" w:rsidP="00FD53AC">
            <w:pPr>
              <w:jc w:val="center"/>
              <w:rPr>
                <w:bCs/>
                <w:highlight w:val="yellow"/>
              </w:rPr>
            </w:pPr>
            <w:r w:rsidRPr="001D4F1E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2F9E7776" w14:textId="77777777" w:rsidR="008C6FA4" w:rsidRPr="00290165" w:rsidRDefault="008C6FA4" w:rsidP="00FD53AC">
            <w:pPr>
              <w:jc w:val="center"/>
              <w:rPr>
                <w:bCs/>
                <w:highlight w:val="yellow"/>
              </w:rPr>
            </w:pPr>
            <w:r>
              <w:rPr>
                <w:bCs/>
              </w:rPr>
              <w:t>60%</w:t>
            </w:r>
          </w:p>
        </w:tc>
      </w:tr>
    </w:tbl>
    <w:p w14:paraId="256882F1" w14:textId="77777777" w:rsidR="008C6FA4" w:rsidRDefault="008C6FA4" w:rsidP="008C6FA4">
      <w:pPr>
        <w:spacing w:line="360" w:lineRule="auto"/>
        <w:ind w:left="360"/>
        <w:jc w:val="both"/>
        <w:rPr>
          <w:lang w:val="id-ID"/>
        </w:rPr>
      </w:pPr>
    </w:p>
    <w:p w14:paraId="35740B7A" w14:textId="77777777" w:rsidR="008C6FA4" w:rsidRPr="00571235" w:rsidRDefault="008C6FA4" w:rsidP="008C6FA4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3FE91C70" w14:textId="77777777" w:rsidR="008C6FA4" w:rsidRDefault="008C6FA4" w:rsidP="008C6FA4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8C6FA4" w14:paraId="28A62CC7" w14:textId="77777777" w:rsidTr="00FD53AC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6CF4DBB6" w14:textId="77777777" w:rsidR="008C6FA4" w:rsidRPr="007E1E52" w:rsidRDefault="008C6FA4" w:rsidP="00FD53AC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089DCBF5" w14:textId="77777777" w:rsidR="008C6FA4" w:rsidRPr="00290165" w:rsidRDefault="008C6FA4" w:rsidP="00FD53AC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8C6FA4" w14:paraId="7752EBEC" w14:textId="77777777" w:rsidTr="00FD53AC">
        <w:trPr>
          <w:trHeight w:val="773"/>
        </w:trPr>
        <w:tc>
          <w:tcPr>
            <w:tcW w:w="4410" w:type="dxa"/>
            <w:vAlign w:val="center"/>
          </w:tcPr>
          <w:p w14:paraId="0A109FAB" w14:textId="77777777" w:rsidR="008C6FA4" w:rsidRPr="00376B2F" w:rsidRDefault="008C6FA4" w:rsidP="00FD53AC">
            <w:pPr>
              <w:rPr>
                <w:color w:val="000000"/>
                <w:lang w:val="id-ID"/>
              </w:rPr>
            </w:pPr>
            <w:r w:rsidRPr="00376B2F">
              <w:rPr>
                <w:color w:val="000000"/>
                <w:lang w:val="id-ID"/>
              </w:rPr>
              <w:t>VM Cloudera</w:t>
            </w:r>
          </w:p>
          <w:p w14:paraId="3ACA20A3" w14:textId="77777777" w:rsidR="008C6FA4" w:rsidRPr="00290165" w:rsidRDefault="008C6FA4" w:rsidP="00FD53AC">
            <w:pPr>
              <w:rPr>
                <w:bCs/>
                <w:highlight w:val="yellow"/>
              </w:rPr>
            </w:pPr>
            <w:r w:rsidRPr="00376B2F">
              <w:rPr>
                <w:color w:val="000000"/>
                <w:lang w:val="id-ID"/>
              </w:rPr>
              <w:t>Jupyter Notebook</w:t>
            </w:r>
          </w:p>
        </w:tc>
      </w:tr>
    </w:tbl>
    <w:p w14:paraId="4331AD5A" w14:textId="77777777" w:rsidR="008C6FA4" w:rsidRDefault="008C6FA4" w:rsidP="008C6FA4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</w:t>
      </w:r>
      <w:r w:rsidRPr="00F36545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 mandiri, dan uap</w:t>
      </w: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untuk matakuliah ini adalah sebagai berikut:</w:t>
      </w:r>
    </w:p>
    <w:p w14:paraId="63D42FD5" w14:textId="77777777" w:rsidR="008C6FA4" w:rsidRDefault="008C6FA4" w:rsidP="008C6FA4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</w:t>
      </w:r>
      <w:r w:rsidRPr="00280D07">
        <w:rPr>
          <w:rStyle w:val="longtext"/>
          <w:i/>
          <w:iCs/>
          <w:sz w:val="18"/>
          <w:szCs w:val="18"/>
        </w:rPr>
        <w:t xml:space="preserve">assignment and final exam </w:t>
      </w:r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6010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8C6FA4" w14:paraId="556B9E76" w14:textId="77777777" w:rsidTr="00FD53AC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5E3BEBEC" w14:textId="77777777" w:rsidR="008C6FA4" w:rsidRPr="007E1E52" w:rsidRDefault="008C6FA4" w:rsidP="00FD53AC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3BD6AC01" w14:textId="77777777" w:rsidR="008C6FA4" w:rsidRPr="007E1E52" w:rsidRDefault="008C6FA4" w:rsidP="00FD53AC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35917217" w14:textId="77777777" w:rsidR="008C6FA4" w:rsidRPr="002B1798" w:rsidRDefault="008C6FA4" w:rsidP="00FD53AC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27D29A06" w14:textId="77777777" w:rsidR="008C6FA4" w:rsidRPr="007E1E52" w:rsidRDefault="008C6FA4" w:rsidP="00FD53AC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8C6FA4" w14:paraId="3DACD8C7" w14:textId="77777777" w:rsidTr="00FD53AC">
        <w:trPr>
          <w:trHeight w:val="620"/>
        </w:trPr>
        <w:tc>
          <w:tcPr>
            <w:tcW w:w="3005" w:type="dxa"/>
            <w:vAlign w:val="center"/>
          </w:tcPr>
          <w:p w14:paraId="1CAAFD3F" w14:textId="77777777" w:rsidR="008C6FA4" w:rsidRPr="007E1E52" w:rsidRDefault="008C6FA4" w:rsidP="00FD53AC">
            <w:pPr>
              <w:rPr>
                <w:bCs/>
              </w:rPr>
            </w:pPr>
            <w:r>
              <w:rPr>
                <w:bCs/>
              </w:rPr>
              <w:t>D</w:t>
            </w:r>
            <w:r w:rsidRPr="00376B2F">
              <w:rPr>
                <w:bCs/>
              </w:rPr>
              <w:t>OCX, SQL</w:t>
            </w:r>
          </w:p>
        </w:tc>
        <w:tc>
          <w:tcPr>
            <w:tcW w:w="3005" w:type="dxa"/>
            <w:vAlign w:val="center"/>
          </w:tcPr>
          <w:p w14:paraId="66C20E56" w14:textId="77777777" w:rsidR="008C6FA4" w:rsidRPr="007E1E52" w:rsidRDefault="008C6FA4" w:rsidP="00FD53AC">
            <w:pPr>
              <w:rPr>
                <w:bCs/>
              </w:rPr>
            </w:pPr>
            <w:r>
              <w:rPr>
                <w:bCs/>
              </w:rPr>
              <w:t>IPYNB</w:t>
            </w:r>
          </w:p>
        </w:tc>
      </w:tr>
    </w:tbl>
    <w:p w14:paraId="2B051479" w14:textId="77777777" w:rsidR="008C6FA4" w:rsidRPr="00B5625A" w:rsidRDefault="008C6FA4" w:rsidP="008C6FA4">
      <w:pPr>
        <w:spacing w:line="360" w:lineRule="auto"/>
        <w:ind w:firstLine="360"/>
        <w:rPr>
          <w:lang w:val="id-ID"/>
        </w:rPr>
      </w:pPr>
    </w:p>
    <w:p w14:paraId="7CEF390D" w14:textId="77777777" w:rsidR="008C6FA4" w:rsidRPr="00B5625A" w:rsidRDefault="008C6FA4" w:rsidP="008C6FA4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2FB3DA59" w14:textId="1F9654FB" w:rsidR="005B66A9" w:rsidRDefault="005B66A9" w:rsidP="005B66A9">
      <w:pPr>
        <w:rPr>
          <w:lang w:val="id-ID"/>
        </w:rPr>
      </w:pPr>
    </w:p>
    <w:p w14:paraId="21CC4B78" w14:textId="77777777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72D21285" w14:textId="77777777" w:rsidR="003D3148" w:rsidRDefault="003D3148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6193813E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7BF629FA" w14:textId="77777777" w:rsidR="00113BD3" w:rsidRPr="00693876" w:rsidRDefault="00113BD3" w:rsidP="00113BD3">
      <w:pPr>
        <w:spacing w:before="240" w:after="240" w:line="360" w:lineRule="auto"/>
        <w:jc w:val="center"/>
        <w:rPr>
          <w:b/>
          <w:szCs w:val="22"/>
        </w:rPr>
      </w:pPr>
      <w:r w:rsidRPr="00693876">
        <w:rPr>
          <w:b/>
          <w:szCs w:val="22"/>
        </w:rPr>
        <w:t>BR Box</w:t>
      </w:r>
    </w:p>
    <w:p w14:paraId="2DB566E3" w14:textId="77777777" w:rsidR="00113BD3" w:rsidRPr="000A73D2" w:rsidRDefault="00113BD3" w:rsidP="00C3246C">
      <w:pPr>
        <w:spacing w:line="360" w:lineRule="auto"/>
        <w:ind w:right="-330" w:firstLine="720"/>
        <w:jc w:val="both"/>
        <w:rPr>
          <w:bCs/>
        </w:rPr>
      </w:pPr>
      <w:r>
        <w:rPr>
          <w:b/>
        </w:rPr>
        <w:t>BR Box</w:t>
      </w:r>
      <w:r>
        <w:rPr>
          <w:bCs/>
        </w:rPr>
        <w:t xml:space="preserve"> is a music album store selling music from 1900s era. Since the sales are going high, they need to improve the store sales more quickly. To do that, </w:t>
      </w:r>
      <w:r w:rsidRPr="000A73D2">
        <w:rPr>
          <w:b/>
        </w:rPr>
        <w:t>BR Box</w:t>
      </w:r>
      <w:r>
        <w:rPr>
          <w:bCs/>
        </w:rPr>
        <w:t xml:space="preserve"> need to do </w:t>
      </w:r>
      <w:r w:rsidRPr="000A73D2">
        <w:rPr>
          <w:b/>
        </w:rPr>
        <w:t>analysis</w:t>
      </w:r>
      <w:r>
        <w:rPr>
          <w:bCs/>
        </w:rPr>
        <w:t xml:space="preserve"> from </w:t>
      </w:r>
      <w:r w:rsidRPr="000A73D2">
        <w:rPr>
          <w:b/>
        </w:rPr>
        <w:t>different kinds</w:t>
      </w:r>
      <w:r>
        <w:rPr>
          <w:bCs/>
        </w:rPr>
        <w:t xml:space="preserve"> of data they have.</w:t>
      </w:r>
    </w:p>
    <w:p w14:paraId="2338F11A" w14:textId="77777777" w:rsidR="00113BD3" w:rsidRDefault="00113BD3" w:rsidP="004C58AD">
      <w:pPr>
        <w:spacing w:after="240" w:line="360" w:lineRule="auto"/>
        <w:ind w:right="-330" w:firstLine="720"/>
        <w:jc w:val="both"/>
        <w:rPr>
          <w:noProof/>
        </w:rPr>
      </w:pPr>
      <w:r w:rsidRPr="006F36D7">
        <w:rPr>
          <w:bCs/>
        </w:rPr>
        <w:t xml:space="preserve">From the sales business process, some data can be analyzed to gain </w:t>
      </w:r>
      <w:r>
        <w:rPr>
          <w:bCs/>
        </w:rPr>
        <w:t xml:space="preserve">sales </w:t>
      </w:r>
      <w:r w:rsidRPr="006F36D7">
        <w:rPr>
          <w:bCs/>
        </w:rPr>
        <w:t xml:space="preserve">insight in </w:t>
      </w:r>
      <w:r>
        <w:rPr>
          <w:b/>
        </w:rPr>
        <w:t>BR Box</w:t>
      </w:r>
      <w:r w:rsidRPr="006F36D7">
        <w:rPr>
          <w:bCs/>
        </w:rPr>
        <w:t xml:space="preserve">. The data is stored in </w:t>
      </w:r>
      <w:r w:rsidRPr="00852A2A">
        <w:rPr>
          <w:b/>
          <w:bCs/>
        </w:rPr>
        <w:t>Comma-Separated Value</w:t>
      </w:r>
      <w:r>
        <w:rPr>
          <w:bCs/>
        </w:rPr>
        <w:t xml:space="preserve"> (</w:t>
      </w:r>
      <w:r w:rsidRPr="00852A2A">
        <w:rPr>
          <w:b/>
          <w:bCs/>
        </w:rPr>
        <w:t>CSV</w:t>
      </w:r>
      <w:r>
        <w:rPr>
          <w:bCs/>
        </w:rPr>
        <w:t xml:space="preserve">) file </w:t>
      </w:r>
      <w:r w:rsidRPr="006F36D7">
        <w:rPr>
          <w:bCs/>
        </w:rPr>
        <w:t xml:space="preserve">and </w:t>
      </w:r>
      <w:r w:rsidRPr="00852A2A">
        <w:rPr>
          <w:b/>
          <w:bCs/>
        </w:rPr>
        <w:t>MySQL</w:t>
      </w:r>
      <w:r w:rsidRPr="006F36D7">
        <w:rPr>
          <w:bCs/>
        </w:rPr>
        <w:t xml:space="preserve"> </w:t>
      </w:r>
      <w:r>
        <w:rPr>
          <w:bCs/>
        </w:rPr>
        <w:t>dump file</w:t>
      </w:r>
      <w:r w:rsidRPr="006F36D7">
        <w:rPr>
          <w:bCs/>
        </w:rPr>
        <w:t xml:space="preserve"> and</w:t>
      </w:r>
      <w:r>
        <w:rPr>
          <w:bCs/>
        </w:rPr>
        <w:t xml:space="preserve"> </w:t>
      </w:r>
      <w:r w:rsidRPr="006F36D7">
        <w:rPr>
          <w:bCs/>
        </w:rPr>
        <w:t xml:space="preserve">the data schema can be drawn using </w:t>
      </w:r>
      <w:r w:rsidRPr="00852A2A">
        <w:rPr>
          <w:b/>
          <w:bCs/>
        </w:rPr>
        <w:t>Entity Relationship Diagram</w:t>
      </w:r>
      <w:r w:rsidRPr="006F36D7">
        <w:rPr>
          <w:bCs/>
        </w:rPr>
        <w:t xml:space="preserve"> (</w:t>
      </w:r>
      <w:r w:rsidRPr="00852A2A">
        <w:rPr>
          <w:b/>
          <w:bCs/>
        </w:rPr>
        <w:t>ERD</w:t>
      </w:r>
      <w:r w:rsidRPr="006F36D7">
        <w:rPr>
          <w:bCs/>
        </w:rPr>
        <w:t>) below:</w:t>
      </w:r>
      <w:r w:rsidRPr="00AC00E0">
        <w:rPr>
          <w:noProof/>
        </w:rPr>
        <w:t xml:space="preserve"> </w:t>
      </w:r>
      <w:r>
        <w:rPr>
          <w:noProof/>
        </w:rPr>
        <w:t xml:space="preserve">  </w:t>
      </w:r>
    </w:p>
    <w:p w14:paraId="5A8635BB" w14:textId="77777777" w:rsidR="00113BD3" w:rsidRDefault="00113BD3" w:rsidP="00113BD3">
      <w:pPr>
        <w:keepNext/>
        <w:spacing w:line="360" w:lineRule="auto"/>
        <w:ind w:right="-330"/>
        <w:jc w:val="center"/>
      </w:pPr>
      <w:r>
        <w:rPr>
          <w:noProof/>
        </w:rPr>
        <w:drawing>
          <wp:inline distT="0" distB="0" distL="0" distR="0" wp14:anchorId="517A2E2A" wp14:editId="5749D002">
            <wp:extent cx="6280150" cy="2472055"/>
            <wp:effectExtent l="0" t="0" r="6350" b="444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251E" w14:textId="77777777" w:rsidR="00113BD3" w:rsidRDefault="00113BD3" w:rsidP="00113BD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</w:t>
      </w:r>
      <w:r w:rsidRPr="00B577D0">
        <w:t>BR Box ERD</w:t>
      </w:r>
    </w:p>
    <w:p w14:paraId="3E44D61A" w14:textId="77777777" w:rsidR="00113BD3" w:rsidRPr="006F36D7" w:rsidRDefault="00113BD3" w:rsidP="00113BD3">
      <w:pPr>
        <w:spacing w:line="360" w:lineRule="auto"/>
        <w:ind w:right="-330"/>
        <w:jc w:val="both"/>
      </w:pPr>
      <w:r w:rsidRPr="006F36D7">
        <w:t xml:space="preserve">You were given the task to gain some insight from the </w:t>
      </w:r>
      <w:r w:rsidRPr="006F36D7">
        <w:rPr>
          <w:b/>
        </w:rPr>
        <w:t>sales</w:t>
      </w:r>
      <w:r w:rsidRPr="006F36D7">
        <w:t xml:space="preserve"> data using </w:t>
      </w:r>
      <w:r w:rsidRPr="006F36D7">
        <w:rPr>
          <w:b/>
        </w:rPr>
        <w:t>Hadoop</w:t>
      </w:r>
      <w:r w:rsidRPr="006F36D7">
        <w:t xml:space="preserve"> tools. Below is the task you must do:</w:t>
      </w:r>
    </w:p>
    <w:p w14:paraId="71D673FE" w14:textId="77777777" w:rsidR="00113BD3" w:rsidRPr="006F36D7" w:rsidRDefault="00113BD3" w:rsidP="00113BD3">
      <w:pPr>
        <w:pStyle w:val="Heading1"/>
        <w:numPr>
          <w:ilvl w:val="0"/>
          <w:numId w:val="13"/>
        </w:numPr>
        <w:spacing w:line="360" w:lineRule="auto"/>
        <w:ind w:left="360" w:right="-33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F36D7">
        <w:rPr>
          <w:rFonts w:ascii="Times New Roman" w:hAnsi="Times New Roman" w:cs="Times New Roman"/>
          <w:b/>
          <w:color w:val="auto"/>
          <w:sz w:val="24"/>
          <w:szCs w:val="24"/>
        </w:rPr>
        <w:t>Load data from CSV to Hive</w:t>
      </w:r>
    </w:p>
    <w:p w14:paraId="4B2CBB3A" w14:textId="77777777" w:rsidR="00113BD3" w:rsidRPr="006F36D7" w:rsidRDefault="00113BD3" w:rsidP="00113BD3">
      <w:pPr>
        <w:spacing w:line="360" w:lineRule="auto"/>
        <w:ind w:left="360" w:right="-330"/>
      </w:pPr>
      <w:r w:rsidRPr="006F36D7">
        <w:t>Given the file “</w:t>
      </w:r>
      <w:r>
        <w:rPr>
          <w:b/>
        </w:rPr>
        <w:t>albums</w:t>
      </w:r>
      <w:r w:rsidRPr="006F36D7">
        <w:t>.</w:t>
      </w:r>
      <w:r w:rsidRPr="006F36D7">
        <w:rPr>
          <w:b/>
        </w:rPr>
        <w:t>csv</w:t>
      </w:r>
      <w:r w:rsidRPr="006F36D7">
        <w:t>” and “</w:t>
      </w:r>
      <w:r>
        <w:rPr>
          <w:b/>
        </w:rPr>
        <w:t>genres</w:t>
      </w:r>
      <w:r w:rsidRPr="006F36D7">
        <w:t>.</w:t>
      </w:r>
      <w:r w:rsidRPr="006F36D7">
        <w:rPr>
          <w:b/>
        </w:rPr>
        <w:t>csv</w:t>
      </w:r>
      <w:r w:rsidRPr="006F36D7">
        <w:t xml:space="preserve">”, you were asked to load the data from </w:t>
      </w:r>
      <w:r w:rsidRPr="006F36D7">
        <w:rPr>
          <w:b/>
        </w:rPr>
        <w:t xml:space="preserve">Comma-Separated Values </w:t>
      </w:r>
      <w:r w:rsidRPr="006F36D7">
        <w:t>(</w:t>
      </w:r>
      <w:r w:rsidRPr="006F36D7">
        <w:rPr>
          <w:b/>
        </w:rPr>
        <w:t>CSV</w:t>
      </w:r>
      <w:r w:rsidRPr="006F36D7">
        <w:t xml:space="preserve">) file to </w:t>
      </w:r>
      <w:r w:rsidRPr="006F36D7">
        <w:rPr>
          <w:b/>
        </w:rPr>
        <w:t>Hive</w:t>
      </w:r>
      <w:r w:rsidRPr="006F36D7">
        <w:t xml:space="preserve"> for data integration.</w:t>
      </w:r>
    </w:p>
    <w:p w14:paraId="0E1785E7" w14:textId="77777777" w:rsidR="00113BD3" w:rsidRPr="006F36D7" w:rsidRDefault="00113BD3" w:rsidP="00113BD3">
      <w:pPr>
        <w:pStyle w:val="Heading1"/>
        <w:numPr>
          <w:ilvl w:val="0"/>
          <w:numId w:val="13"/>
        </w:numPr>
        <w:spacing w:line="360" w:lineRule="auto"/>
        <w:ind w:left="360" w:right="-33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F36D7">
        <w:rPr>
          <w:rFonts w:ascii="Times New Roman" w:hAnsi="Times New Roman" w:cs="Times New Roman"/>
          <w:b/>
          <w:color w:val="auto"/>
          <w:sz w:val="24"/>
          <w:szCs w:val="24"/>
        </w:rPr>
        <w:t>Load data from MySQL to Hive</w:t>
      </w:r>
    </w:p>
    <w:p w14:paraId="37789CA0" w14:textId="77777777" w:rsidR="00113BD3" w:rsidRPr="006F36D7" w:rsidRDefault="00113BD3" w:rsidP="00113BD3">
      <w:pPr>
        <w:spacing w:line="360" w:lineRule="auto"/>
        <w:ind w:left="360" w:right="-330"/>
      </w:pPr>
      <w:r w:rsidRPr="006F36D7">
        <w:t>Given the file “</w:t>
      </w:r>
      <w:r>
        <w:rPr>
          <w:b/>
        </w:rPr>
        <w:t>create+insert.</w:t>
      </w:r>
      <w:r w:rsidRPr="006F36D7">
        <w:rPr>
          <w:b/>
        </w:rPr>
        <w:t>sql</w:t>
      </w:r>
      <w:r w:rsidRPr="006F36D7">
        <w:t>” that consist</w:t>
      </w:r>
      <w:r>
        <w:t>s</w:t>
      </w:r>
      <w:r w:rsidRPr="006F36D7">
        <w:t xml:space="preserve"> of the data about </w:t>
      </w:r>
      <w:r>
        <w:rPr>
          <w:b/>
        </w:rPr>
        <w:t>users</w:t>
      </w:r>
      <w:r>
        <w:t xml:space="preserve"> </w:t>
      </w:r>
      <w:r>
        <w:rPr>
          <w:b/>
        </w:rPr>
        <w:t>and sales</w:t>
      </w:r>
      <w:r w:rsidRPr="006F36D7">
        <w:t xml:space="preserve">. You need to load the data to </w:t>
      </w:r>
      <w:r w:rsidRPr="006F36D7">
        <w:rPr>
          <w:b/>
        </w:rPr>
        <w:t>MySQL</w:t>
      </w:r>
      <w:r w:rsidRPr="006F36D7">
        <w:t xml:space="preserve"> database, then </w:t>
      </w:r>
      <w:r w:rsidRPr="006F36D7">
        <w:rPr>
          <w:b/>
        </w:rPr>
        <w:t>ingest</w:t>
      </w:r>
      <w:r w:rsidRPr="006F36D7">
        <w:t xml:space="preserve"> the data from </w:t>
      </w:r>
      <w:r w:rsidRPr="006F36D7">
        <w:rPr>
          <w:b/>
        </w:rPr>
        <w:t>MySQL</w:t>
      </w:r>
      <w:r w:rsidRPr="006F36D7">
        <w:t xml:space="preserve"> database to </w:t>
      </w:r>
      <w:r w:rsidRPr="006F36D7">
        <w:rPr>
          <w:b/>
        </w:rPr>
        <w:t>Hive</w:t>
      </w:r>
      <w:r w:rsidRPr="006F36D7">
        <w:t xml:space="preserve"> for data integration.</w:t>
      </w:r>
    </w:p>
    <w:p w14:paraId="291D7853" w14:textId="77777777" w:rsidR="00113BD3" w:rsidRPr="006F36D7" w:rsidRDefault="00113BD3" w:rsidP="00113BD3">
      <w:pPr>
        <w:pStyle w:val="Heading1"/>
        <w:numPr>
          <w:ilvl w:val="0"/>
          <w:numId w:val="13"/>
        </w:numPr>
        <w:spacing w:line="360" w:lineRule="auto"/>
        <w:ind w:left="360" w:right="-33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F36D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Query Analysis</w:t>
      </w:r>
    </w:p>
    <w:p w14:paraId="6A9DC597" w14:textId="77777777" w:rsidR="00113BD3" w:rsidRPr="006F36D7" w:rsidRDefault="00113BD3" w:rsidP="00113BD3">
      <w:pPr>
        <w:spacing w:line="360" w:lineRule="auto"/>
        <w:ind w:left="360" w:right="-330"/>
      </w:pPr>
      <w:r w:rsidRPr="006F36D7">
        <w:t xml:space="preserve">From the data in </w:t>
      </w:r>
      <w:r w:rsidRPr="006F36D7">
        <w:rPr>
          <w:b/>
        </w:rPr>
        <w:t>Hive</w:t>
      </w:r>
      <w:r w:rsidRPr="006F36D7">
        <w:t xml:space="preserve">, you need to gain some </w:t>
      </w:r>
      <w:r>
        <w:t xml:space="preserve">sales </w:t>
      </w:r>
      <w:r w:rsidRPr="006F36D7">
        <w:t xml:space="preserve">insight in </w:t>
      </w:r>
      <w:r>
        <w:rPr>
          <w:b/>
        </w:rPr>
        <w:t>BR Box</w:t>
      </w:r>
      <w:r w:rsidRPr="006F36D7">
        <w:t xml:space="preserve">, below are some statements you need to answer using </w:t>
      </w:r>
      <w:r w:rsidRPr="006F36D7">
        <w:rPr>
          <w:b/>
        </w:rPr>
        <w:t>Hive</w:t>
      </w:r>
      <w:r w:rsidRPr="006F36D7">
        <w:t xml:space="preserve"> / </w:t>
      </w:r>
      <w:r w:rsidRPr="006F36D7">
        <w:rPr>
          <w:b/>
        </w:rPr>
        <w:t>Impala</w:t>
      </w:r>
      <w:r w:rsidRPr="006F36D7">
        <w:t xml:space="preserve"> query:</w:t>
      </w:r>
    </w:p>
    <w:p w14:paraId="41B22FF6" w14:textId="77777777" w:rsidR="00113BD3" w:rsidRDefault="00113BD3" w:rsidP="00113BD3">
      <w:pPr>
        <w:pStyle w:val="ListParagraph"/>
        <w:numPr>
          <w:ilvl w:val="1"/>
          <w:numId w:val="13"/>
        </w:numPr>
        <w:spacing w:after="160" w:line="360" w:lineRule="auto"/>
        <w:ind w:left="720" w:right="-330"/>
        <w:jc w:val="both"/>
      </w:pPr>
      <w:r>
        <w:t xml:space="preserve">Show </w:t>
      </w:r>
      <w:r w:rsidRPr="00784AD1">
        <w:rPr>
          <w:b/>
          <w:bCs/>
        </w:rPr>
        <w:t>albums</w:t>
      </w:r>
      <w:r>
        <w:rPr>
          <w:b/>
          <w:bCs/>
        </w:rPr>
        <w:t xml:space="preserve"> </w:t>
      </w:r>
      <w:r>
        <w:t xml:space="preserve">and </w:t>
      </w:r>
      <w:r w:rsidRPr="0030237A">
        <w:rPr>
          <w:b/>
          <w:bCs/>
        </w:rPr>
        <w:t xml:space="preserve">total quantity </w:t>
      </w:r>
      <w:r>
        <w:rPr>
          <w:b/>
          <w:bCs/>
        </w:rPr>
        <w:t xml:space="preserve">that </w:t>
      </w:r>
      <w:r w:rsidRPr="0030237A">
        <w:rPr>
          <w:b/>
          <w:bCs/>
        </w:rPr>
        <w:t>have been sold</w:t>
      </w:r>
      <w:r>
        <w:t xml:space="preserve"> </w:t>
      </w:r>
      <w:r w:rsidRPr="00114F12">
        <w:t>which</w:t>
      </w:r>
      <w:r>
        <w:t xml:space="preserve"> the </w:t>
      </w:r>
      <w:r w:rsidRPr="0030237A">
        <w:rPr>
          <w:b/>
          <w:bCs/>
        </w:rPr>
        <w:t>album</w:t>
      </w:r>
      <w:r>
        <w:t xml:space="preserve"> was </w:t>
      </w:r>
      <w:r w:rsidRPr="00784AD1">
        <w:rPr>
          <w:b/>
          <w:bCs/>
        </w:rPr>
        <w:t>released in 2001</w:t>
      </w:r>
      <w:r>
        <w:t>.</w:t>
      </w:r>
    </w:p>
    <w:p w14:paraId="6BE6BEBD" w14:textId="77777777" w:rsidR="00113BD3" w:rsidRDefault="00113BD3" w:rsidP="00113BD3">
      <w:pPr>
        <w:pStyle w:val="ListParagraph"/>
        <w:numPr>
          <w:ilvl w:val="1"/>
          <w:numId w:val="13"/>
        </w:numPr>
        <w:spacing w:after="160" w:line="360" w:lineRule="auto"/>
        <w:ind w:left="720" w:right="-330"/>
        <w:jc w:val="both"/>
      </w:pPr>
      <w:r>
        <w:t xml:space="preserve">Show </w:t>
      </w:r>
      <w:r w:rsidRPr="00784AD1">
        <w:rPr>
          <w:b/>
          <w:bCs/>
        </w:rPr>
        <w:t>users</w:t>
      </w:r>
      <w:r>
        <w:t xml:space="preserve"> and their </w:t>
      </w:r>
      <w:r w:rsidRPr="00784AD1">
        <w:rPr>
          <w:b/>
          <w:bCs/>
        </w:rPr>
        <w:t>total spending</w:t>
      </w:r>
      <w:r>
        <w:t xml:space="preserve"> in </w:t>
      </w:r>
      <w:r w:rsidRPr="00784AD1">
        <w:rPr>
          <w:b/>
          <w:bCs/>
        </w:rPr>
        <w:t>year 2021</w:t>
      </w:r>
      <w:r>
        <w:t>.</w:t>
      </w:r>
    </w:p>
    <w:p w14:paraId="0E3058B7" w14:textId="77777777" w:rsidR="00113BD3" w:rsidRDefault="00113BD3" w:rsidP="00113BD3">
      <w:pPr>
        <w:pStyle w:val="ListParagraph"/>
        <w:numPr>
          <w:ilvl w:val="1"/>
          <w:numId w:val="13"/>
        </w:numPr>
        <w:spacing w:after="160" w:line="360" w:lineRule="auto"/>
        <w:ind w:left="720" w:right="-330"/>
      </w:pPr>
      <w:r>
        <w:t xml:space="preserve">Show </w:t>
      </w:r>
      <w:r w:rsidRPr="00784AD1">
        <w:rPr>
          <w:b/>
          <w:bCs/>
        </w:rPr>
        <w:t>users</w:t>
      </w:r>
      <w:r>
        <w:t xml:space="preserve"> and their </w:t>
      </w:r>
      <w:r w:rsidRPr="00151EE0">
        <w:rPr>
          <w:b/>
          <w:bCs/>
        </w:rPr>
        <w:t>total variant of</w:t>
      </w:r>
      <w:r>
        <w:t xml:space="preserve"> </w:t>
      </w:r>
      <w:r w:rsidRPr="00784AD1">
        <w:rPr>
          <w:b/>
          <w:bCs/>
        </w:rPr>
        <w:t>purchased album genres</w:t>
      </w:r>
      <w:r>
        <w:rPr>
          <w:b/>
          <w:bCs/>
        </w:rPr>
        <w:t>,</w:t>
      </w:r>
      <w:r w:rsidRPr="00784AD1">
        <w:rPr>
          <w:b/>
          <w:bCs/>
        </w:rPr>
        <w:t xml:space="preserve"> </w:t>
      </w:r>
      <w:r>
        <w:t xml:space="preserve">which the </w:t>
      </w:r>
      <w:r>
        <w:rPr>
          <w:b/>
          <w:bCs/>
        </w:rPr>
        <w:t>total variant</w:t>
      </w:r>
      <w:r w:rsidRPr="00784AD1">
        <w:rPr>
          <w:b/>
          <w:bCs/>
        </w:rPr>
        <w:t xml:space="preserve"> </w:t>
      </w:r>
      <w:r>
        <w:rPr>
          <w:b/>
          <w:bCs/>
        </w:rPr>
        <w:t xml:space="preserve">of </w:t>
      </w:r>
      <w:r w:rsidRPr="00784AD1">
        <w:rPr>
          <w:b/>
          <w:bCs/>
        </w:rPr>
        <w:t xml:space="preserve">purchased </w:t>
      </w:r>
      <w:r>
        <w:rPr>
          <w:b/>
          <w:bCs/>
        </w:rPr>
        <w:t xml:space="preserve">genres </w:t>
      </w:r>
      <w:r>
        <w:t xml:space="preserve">is </w:t>
      </w:r>
      <w:r w:rsidRPr="00784AD1">
        <w:rPr>
          <w:b/>
          <w:bCs/>
        </w:rPr>
        <w:t>more than equal to 5</w:t>
      </w:r>
      <w:r>
        <w:t>.</w:t>
      </w:r>
    </w:p>
    <w:p w14:paraId="6FC8284A" w14:textId="77777777" w:rsidR="00113BD3" w:rsidRDefault="00113BD3" w:rsidP="00113BD3">
      <w:pPr>
        <w:pStyle w:val="ListParagraph"/>
        <w:numPr>
          <w:ilvl w:val="1"/>
          <w:numId w:val="13"/>
        </w:numPr>
        <w:spacing w:after="160" w:line="360" w:lineRule="auto"/>
        <w:ind w:left="720" w:right="-330"/>
      </w:pPr>
      <w:r>
        <w:t xml:space="preserve">Show </w:t>
      </w:r>
      <w:r w:rsidRPr="00784AD1">
        <w:rPr>
          <w:b/>
          <w:bCs/>
        </w:rPr>
        <w:t>albums</w:t>
      </w:r>
      <w:r>
        <w:t xml:space="preserve"> and </w:t>
      </w:r>
      <w:r w:rsidRPr="00784AD1">
        <w:rPr>
          <w:b/>
          <w:bCs/>
        </w:rPr>
        <w:t>total profit</w:t>
      </w:r>
      <w:r>
        <w:t xml:space="preserve"> which the </w:t>
      </w:r>
      <w:r>
        <w:rPr>
          <w:b/>
          <w:bCs/>
        </w:rPr>
        <w:t>genre of the album is the</w:t>
      </w:r>
      <w:r w:rsidRPr="00784AD1">
        <w:rPr>
          <w:b/>
          <w:bCs/>
        </w:rPr>
        <w:t xml:space="preserve"> </w:t>
      </w:r>
      <w:r>
        <w:rPr>
          <w:b/>
          <w:bCs/>
        </w:rPr>
        <w:t>most sold genre</w:t>
      </w:r>
      <w:r>
        <w:t xml:space="preserve"> </w:t>
      </w:r>
      <w:r w:rsidRPr="000C0167">
        <w:rPr>
          <w:b/>
          <w:bCs/>
        </w:rPr>
        <w:t>of all time</w:t>
      </w:r>
      <w:r>
        <w:t xml:space="preserve">, </w:t>
      </w:r>
      <w:r w:rsidRPr="0000589F">
        <w:rPr>
          <w:b/>
          <w:bCs/>
        </w:rPr>
        <w:t xml:space="preserve">transaction date occurred in year </w:t>
      </w:r>
      <w:r>
        <w:rPr>
          <w:b/>
          <w:bCs/>
        </w:rPr>
        <w:t xml:space="preserve">of </w:t>
      </w:r>
      <w:r w:rsidRPr="0000589F">
        <w:rPr>
          <w:b/>
          <w:bCs/>
        </w:rPr>
        <w:t>2021</w:t>
      </w:r>
      <w:r>
        <w:rPr>
          <w:b/>
          <w:bCs/>
        </w:rPr>
        <w:t>,</w:t>
      </w:r>
      <w:r>
        <w:t xml:space="preserve"> and </w:t>
      </w:r>
      <w:r w:rsidRPr="0000589F">
        <w:rPr>
          <w:b/>
          <w:bCs/>
        </w:rPr>
        <w:t>the total profit is more than equal to 15000</w:t>
      </w:r>
      <w:r>
        <w:t>.</w:t>
      </w:r>
    </w:p>
    <w:p w14:paraId="6CBE877B" w14:textId="77777777" w:rsidR="00113BD3" w:rsidRDefault="00113BD3" w:rsidP="00113BD3">
      <w:pPr>
        <w:pStyle w:val="ListParagraph"/>
        <w:numPr>
          <w:ilvl w:val="1"/>
          <w:numId w:val="13"/>
        </w:numPr>
        <w:spacing w:after="160" w:line="360" w:lineRule="auto"/>
        <w:ind w:left="720" w:right="-330"/>
      </w:pPr>
      <w:r>
        <w:t xml:space="preserve">Show </w:t>
      </w:r>
      <w:r w:rsidRPr="00F868D0">
        <w:rPr>
          <w:b/>
          <w:bCs/>
        </w:rPr>
        <w:t>albums</w:t>
      </w:r>
      <w:r>
        <w:t xml:space="preserve">, </w:t>
      </w:r>
      <w:r w:rsidRPr="00F868D0">
        <w:rPr>
          <w:b/>
          <w:bCs/>
        </w:rPr>
        <w:t xml:space="preserve">total </w:t>
      </w:r>
      <w:r>
        <w:rPr>
          <w:b/>
          <w:bCs/>
        </w:rPr>
        <w:t>quantity sold</w:t>
      </w:r>
      <w:r>
        <w:t xml:space="preserve">, and </w:t>
      </w:r>
      <w:r w:rsidRPr="00F868D0">
        <w:rPr>
          <w:b/>
          <w:bCs/>
        </w:rPr>
        <w:t>album rating label</w:t>
      </w:r>
      <w:r>
        <w:t xml:space="preserve"> which </w:t>
      </w:r>
      <w:r w:rsidRPr="00F868D0">
        <w:rPr>
          <w:b/>
          <w:bCs/>
        </w:rPr>
        <w:t>album</w:t>
      </w:r>
      <w:r>
        <w:t xml:space="preserve"> </w:t>
      </w:r>
      <w:r w:rsidRPr="00F868D0">
        <w:rPr>
          <w:b/>
          <w:bCs/>
        </w:rPr>
        <w:t xml:space="preserve">critic score and user score </w:t>
      </w:r>
      <w:r>
        <w:rPr>
          <w:b/>
          <w:bCs/>
        </w:rPr>
        <w:t xml:space="preserve">are </w:t>
      </w:r>
      <w:r w:rsidRPr="00F868D0">
        <w:rPr>
          <w:b/>
          <w:bCs/>
        </w:rPr>
        <w:t>not null</w:t>
      </w:r>
      <w:r>
        <w:t xml:space="preserve">. The </w:t>
      </w:r>
      <w:r w:rsidRPr="006E52C6">
        <w:rPr>
          <w:b/>
          <w:bCs/>
        </w:rPr>
        <w:t>album rating label</w:t>
      </w:r>
      <w:r>
        <w:t xml:space="preserve"> is determined with </w:t>
      </w:r>
      <w:r w:rsidRPr="006E52C6">
        <w:rPr>
          <w:b/>
          <w:bCs/>
        </w:rPr>
        <w:t>following conditions</w:t>
      </w:r>
      <w:r>
        <w:t>:</w:t>
      </w:r>
    </w:p>
    <w:tbl>
      <w:tblPr>
        <w:tblStyle w:val="GridTable4"/>
        <w:tblW w:w="0" w:type="auto"/>
        <w:tblLook w:val="0420" w:firstRow="1" w:lastRow="0" w:firstColumn="0" w:lastColumn="0" w:noHBand="0" w:noVBand="1"/>
      </w:tblPr>
      <w:tblGrid>
        <w:gridCol w:w="4940"/>
        <w:gridCol w:w="4941"/>
      </w:tblGrid>
      <w:tr w:rsidR="00113BD3" w14:paraId="7A6DB707" w14:textId="77777777" w:rsidTr="00514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40" w:type="dxa"/>
          </w:tcPr>
          <w:p w14:paraId="64606966" w14:textId="77777777" w:rsidR="00113BD3" w:rsidRDefault="00113BD3" w:rsidP="00514C37">
            <w:pPr>
              <w:spacing w:after="160" w:line="360" w:lineRule="auto"/>
              <w:ind w:right="-330"/>
              <w:jc w:val="center"/>
            </w:pPr>
            <w:r>
              <w:t>Album rating label</w:t>
            </w:r>
          </w:p>
        </w:tc>
        <w:tc>
          <w:tcPr>
            <w:tcW w:w="4941" w:type="dxa"/>
          </w:tcPr>
          <w:p w14:paraId="61B867A9" w14:textId="77777777" w:rsidR="00113BD3" w:rsidRDefault="00113BD3" w:rsidP="00514C37">
            <w:pPr>
              <w:spacing w:after="160" w:line="360" w:lineRule="auto"/>
              <w:ind w:right="-330"/>
              <w:jc w:val="center"/>
            </w:pPr>
            <w:r>
              <w:t>Condition</w:t>
            </w:r>
          </w:p>
        </w:tc>
      </w:tr>
      <w:tr w:rsidR="00113BD3" w14:paraId="24DFAF61" w14:textId="77777777" w:rsidTr="00514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40" w:type="dxa"/>
            <w:vAlign w:val="center"/>
          </w:tcPr>
          <w:p w14:paraId="5E137250" w14:textId="77777777" w:rsidR="00113BD3" w:rsidRDefault="00113BD3" w:rsidP="00514C37">
            <w:pPr>
              <w:spacing w:after="160" w:line="360" w:lineRule="auto"/>
              <w:ind w:right="-330"/>
              <w:jc w:val="center"/>
            </w:pPr>
            <w:r>
              <w:t>Recommended</w:t>
            </w:r>
          </w:p>
        </w:tc>
        <w:tc>
          <w:tcPr>
            <w:tcW w:w="4941" w:type="dxa"/>
          </w:tcPr>
          <w:p w14:paraId="2B15611F" w14:textId="77777777" w:rsidR="00113BD3" w:rsidRDefault="00113BD3" w:rsidP="00514C37">
            <w:pPr>
              <w:pStyle w:val="ListParagraph"/>
              <w:numPr>
                <w:ilvl w:val="0"/>
                <w:numId w:val="15"/>
              </w:numPr>
              <w:spacing w:before="120" w:after="120" w:line="360" w:lineRule="auto"/>
              <w:ind w:left="360" w:right="-330"/>
            </w:pPr>
            <w:r w:rsidRPr="009D121D">
              <w:t>Total quantity sold</w:t>
            </w:r>
            <w:r>
              <w:t xml:space="preserve"> is more than</w:t>
            </w:r>
            <w:r>
              <w:br/>
              <w:t>average of all album’s total quantity sold.</w:t>
            </w:r>
          </w:p>
          <w:p w14:paraId="6E3BB7FA" w14:textId="77777777" w:rsidR="00113BD3" w:rsidRDefault="00113BD3" w:rsidP="00514C37">
            <w:pPr>
              <w:pStyle w:val="ListParagraph"/>
              <w:numPr>
                <w:ilvl w:val="0"/>
                <w:numId w:val="15"/>
              </w:numPr>
              <w:spacing w:before="120" w:after="120" w:line="360" w:lineRule="auto"/>
              <w:ind w:left="360" w:right="-330"/>
            </w:pPr>
            <w:r>
              <w:t>Critic score &gt;= 70</w:t>
            </w:r>
          </w:p>
          <w:p w14:paraId="040DEA3C" w14:textId="77777777" w:rsidR="00113BD3" w:rsidRDefault="00113BD3" w:rsidP="00514C37">
            <w:pPr>
              <w:pStyle w:val="ListParagraph"/>
              <w:numPr>
                <w:ilvl w:val="0"/>
                <w:numId w:val="14"/>
              </w:numPr>
              <w:spacing w:after="160" w:line="360" w:lineRule="auto"/>
              <w:ind w:left="360" w:right="-330"/>
            </w:pPr>
            <w:r>
              <w:t>User score &gt;= 7</w:t>
            </w:r>
          </w:p>
        </w:tc>
      </w:tr>
      <w:tr w:rsidR="00113BD3" w14:paraId="31CC216D" w14:textId="77777777" w:rsidTr="00514C37">
        <w:tc>
          <w:tcPr>
            <w:tcW w:w="4940" w:type="dxa"/>
            <w:vAlign w:val="center"/>
          </w:tcPr>
          <w:p w14:paraId="3457DCD4" w14:textId="77777777" w:rsidR="00113BD3" w:rsidRDefault="00113BD3" w:rsidP="00514C37">
            <w:pPr>
              <w:spacing w:after="160" w:line="360" w:lineRule="auto"/>
              <w:ind w:right="-330"/>
              <w:jc w:val="center"/>
            </w:pPr>
            <w:r>
              <w:t>Popular</w:t>
            </w:r>
          </w:p>
        </w:tc>
        <w:tc>
          <w:tcPr>
            <w:tcW w:w="4941" w:type="dxa"/>
          </w:tcPr>
          <w:p w14:paraId="29BF7A86" w14:textId="77777777" w:rsidR="00113BD3" w:rsidRDefault="00113BD3" w:rsidP="00514C37">
            <w:pPr>
              <w:spacing w:after="160" w:line="360" w:lineRule="auto"/>
              <w:ind w:right="-330"/>
            </w:pPr>
            <w:r w:rsidRPr="009D121D">
              <w:t>Total quantity sold</w:t>
            </w:r>
            <w:r>
              <w:t xml:space="preserve"> is more than</w:t>
            </w:r>
            <w:r>
              <w:br/>
              <w:t>average of all album’s total quantity sold.</w:t>
            </w:r>
          </w:p>
        </w:tc>
      </w:tr>
      <w:tr w:rsidR="00113BD3" w14:paraId="727B6232" w14:textId="77777777" w:rsidTr="00514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40" w:type="dxa"/>
            <w:vAlign w:val="center"/>
          </w:tcPr>
          <w:p w14:paraId="7F2B15A8" w14:textId="77777777" w:rsidR="00113BD3" w:rsidRDefault="00113BD3" w:rsidP="00514C37">
            <w:pPr>
              <w:spacing w:after="160" w:line="360" w:lineRule="auto"/>
              <w:ind w:right="-330"/>
              <w:jc w:val="center"/>
            </w:pPr>
            <w:r>
              <w:t>Worth to try</w:t>
            </w:r>
          </w:p>
        </w:tc>
        <w:tc>
          <w:tcPr>
            <w:tcW w:w="4941" w:type="dxa"/>
          </w:tcPr>
          <w:p w14:paraId="32EABDAD" w14:textId="77777777" w:rsidR="00113BD3" w:rsidRDefault="00113BD3" w:rsidP="00514C37">
            <w:pPr>
              <w:spacing w:after="160" w:line="360" w:lineRule="auto"/>
              <w:ind w:right="-330"/>
            </w:pPr>
            <w:r>
              <w:t>-</w:t>
            </w:r>
          </w:p>
        </w:tc>
      </w:tr>
    </w:tbl>
    <w:p w14:paraId="02731BE4" w14:textId="77777777" w:rsidR="00113BD3" w:rsidRDefault="00113BD3" w:rsidP="00113BD3">
      <w:pPr>
        <w:spacing w:after="160" w:line="360" w:lineRule="auto"/>
        <w:ind w:right="-330"/>
      </w:pPr>
    </w:p>
    <w:p w14:paraId="1501B9E5" w14:textId="77777777" w:rsidR="00113BD3" w:rsidRPr="006F36D7" w:rsidRDefault="00113BD3" w:rsidP="00113BD3">
      <w:pPr>
        <w:spacing w:line="360" w:lineRule="auto"/>
        <w:ind w:right="-330"/>
        <w:rPr>
          <w:lang w:val="en-ID"/>
        </w:rPr>
      </w:pPr>
      <w:r w:rsidRPr="006F36D7">
        <w:rPr>
          <w:b/>
          <w:lang w:val="en-ID"/>
        </w:rPr>
        <w:t>Files to be collected</w:t>
      </w:r>
      <w:r w:rsidRPr="006F36D7">
        <w:rPr>
          <w:lang w:val="en-ID"/>
        </w:rPr>
        <w:t xml:space="preserve">: </w:t>
      </w:r>
    </w:p>
    <w:p w14:paraId="7E454548" w14:textId="77777777" w:rsidR="00113BD3" w:rsidRDefault="00113BD3" w:rsidP="00113BD3">
      <w:pPr>
        <w:spacing w:line="360" w:lineRule="auto"/>
        <w:ind w:right="-330"/>
      </w:pPr>
      <w:r>
        <w:t>[NIM].txt that consist of:</w:t>
      </w:r>
    </w:p>
    <w:p w14:paraId="427FC9C0" w14:textId="77777777" w:rsidR="00113BD3" w:rsidRPr="00484A96" w:rsidRDefault="00113BD3" w:rsidP="00113BD3">
      <w:pPr>
        <w:pStyle w:val="ListParagraph"/>
        <w:numPr>
          <w:ilvl w:val="0"/>
          <w:numId w:val="12"/>
        </w:numPr>
        <w:spacing w:after="160" w:line="259" w:lineRule="auto"/>
        <w:ind w:right="-330"/>
      </w:pPr>
      <w:r>
        <w:t xml:space="preserve">Command to </w:t>
      </w:r>
      <w:r w:rsidRPr="00484A96">
        <w:t>Load data from CSV to Hive</w:t>
      </w:r>
    </w:p>
    <w:p w14:paraId="3B6BA87C" w14:textId="77777777" w:rsidR="00113BD3" w:rsidRPr="00484A96" w:rsidRDefault="00113BD3" w:rsidP="00113BD3">
      <w:pPr>
        <w:pStyle w:val="ListParagraph"/>
        <w:numPr>
          <w:ilvl w:val="0"/>
          <w:numId w:val="12"/>
        </w:numPr>
        <w:spacing w:after="160" w:line="259" w:lineRule="auto"/>
        <w:ind w:right="-330"/>
      </w:pPr>
      <w:r>
        <w:t xml:space="preserve">Command to </w:t>
      </w:r>
      <w:r w:rsidRPr="00484A96">
        <w:t xml:space="preserve">Load data from </w:t>
      </w:r>
      <w:r>
        <w:t>MySQL</w:t>
      </w:r>
      <w:r w:rsidRPr="00484A96">
        <w:t xml:space="preserve"> to Hive</w:t>
      </w:r>
    </w:p>
    <w:p w14:paraId="2C2B7FCE" w14:textId="77777777" w:rsidR="00113BD3" w:rsidRPr="006F36D7" w:rsidRDefault="00113BD3" w:rsidP="00113BD3">
      <w:pPr>
        <w:pStyle w:val="ListParagraph"/>
        <w:numPr>
          <w:ilvl w:val="0"/>
          <w:numId w:val="12"/>
        </w:numPr>
        <w:spacing w:after="160" w:line="360" w:lineRule="auto"/>
        <w:ind w:right="-330"/>
      </w:pPr>
      <w:r>
        <w:t>Hive query for analysis</w:t>
      </w:r>
    </w:p>
    <w:p w14:paraId="1BD2C4C0" w14:textId="77777777" w:rsidR="00113BD3" w:rsidRDefault="00113BD3" w:rsidP="00113BD3">
      <w:pPr>
        <w:rPr>
          <w:b/>
          <w:bCs/>
        </w:rPr>
      </w:pPr>
      <w:r w:rsidRPr="009C4804">
        <w:rPr>
          <w:b/>
          <w:bCs/>
        </w:rPr>
        <w:t>Reference</w:t>
      </w:r>
      <w:r>
        <w:rPr>
          <w:b/>
          <w:bCs/>
        </w:rPr>
        <w:t>s:</w:t>
      </w:r>
    </w:p>
    <w:p w14:paraId="7FD2B517" w14:textId="77777777" w:rsidR="00113BD3" w:rsidRPr="009C4804" w:rsidRDefault="00113BD3" w:rsidP="00113BD3">
      <w:pPr>
        <w:pStyle w:val="ListParagraph"/>
        <w:numPr>
          <w:ilvl w:val="0"/>
          <w:numId w:val="16"/>
        </w:numPr>
      </w:pPr>
      <w:r w:rsidRPr="00F4295D">
        <w:t>https://www.kaggle.com/kauvinlucas/30000-albums-aggregated-review-ratings</w:t>
      </w:r>
    </w:p>
    <w:p w14:paraId="16D13FD1" w14:textId="28B9D391" w:rsidR="00BC6DE8" w:rsidRPr="00A32343" w:rsidRDefault="00BC6DE8"/>
    <w:sectPr w:rsidR="00BC6DE8" w:rsidRPr="00A32343" w:rsidSect="00DF2179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501B4" w14:textId="77777777" w:rsidR="00BC1221" w:rsidRDefault="00BC1221" w:rsidP="00273E4A">
      <w:r>
        <w:separator/>
      </w:r>
    </w:p>
  </w:endnote>
  <w:endnote w:type="continuationSeparator" w:id="0">
    <w:p w14:paraId="05ACC938" w14:textId="77777777" w:rsidR="00BC1221" w:rsidRDefault="00BC1221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8DAB9" w14:textId="77777777" w:rsidR="00BC1221" w:rsidRDefault="00BC1221" w:rsidP="00273E4A">
      <w:r>
        <w:separator/>
      </w:r>
    </w:p>
  </w:footnote>
  <w:footnote w:type="continuationSeparator" w:id="0">
    <w:p w14:paraId="0B48A40F" w14:textId="77777777" w:rsidR="00BC1221" w:rsidRDefault="00BC1221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13234870" w:rsidR="005D0782" w:rsidRDefault="00AD24E2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>
            <w:rPr>
              <w:b/>
              <w:sz w:val="20"/>
            </w:rPr>
            <w:t>200921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16D42"/>
    <w:multiLevelType w:val="hybridMultilevel"/>
    <w:tmpl w:val="9D429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53080"/>
    <w:multiLevelType w:val="hybridMultilevel"/>
    <w:tmpl w:val="A7F4E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A30CAD"/>
    <w:multiLevelType w:val="hybridMultilevel"/>
    <w:tmpl w:val="E7A4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51043"/>
    <w:multiLevelType w:val="hybridMultilevel"/>
    <w:tmpl w:val="B11C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D8307E"/>
    <w:multiLevelType w:val="hybridMultilevel"/>
    <w:tmpl w:val="2D86B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6"/>
  </w:num>
  <w:num w:numId="5">
    <w:abstractNumId w:val="12"/>
  </w:num>
  <w:num w:numId="6">
    <w:abstractNumId w:val="9"/>
  </w:num>
  <w:num w:numId="7">
    <w:abstractNumId w:val="13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2"/>
  </w:num>
  <w:num w:numId="14">
    <w:abstractNumId w:val="8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D0BE7"/>
    <w:rsid w:val="000F057A"/>
    <w:rsid w:val="000F1EBF"/>
    <w:rsid w:val="000F3EB6"/>
    <w:rsid w:val="000F7CFC"/>
    <w:rsid w:val="000F7FC6"/>
    <w:rsid w:val="001128D4"/>
    <w:rsid w:val="00113BD3"/>
    <w:rsid w:val="00122BC2"/>
    <w:rsid w:val="00126822"/>
    <w:rsid w:val="00131DAA"/>
    <w:rsid w:val="001332D5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2AAF"/>
    <w:rsid w:val="003D3148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01AC"/>
    <w:rsid w:val="00494E4C"/>
    <w:rsid w:val="004A6F1F"/>
    <w:rsid w:val="004B47B5"/>
    <w:rsid w:val="004B6AFE"/>
    <w:rsid w:val="004C0F0C"/>
    <w:rsid w:val="004C58AD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2E6"/>
    <w:rsid w:val="0060486C"/>
    <w:rsid w:val="00635EE5"/>
    <w:rsid w:val="00643F75"/>
    <w:rsid w:val="00664137"/>
    <w:rsid w:val="0067443D"/>
    <w:rsid w:val="00684824"/>
    <w:rsid w:val="00693876"/>
    <w:rsid w:val="0069425F"/>
    <w:rsid w:val="006D36BC"/>
    <w:rsid w:val="006F4D80"/>
    <w:rsid w:val="00701ECA"/>
    <w:rsid w:val="00720962"/>
    <w:rsid w:val="0072245D"/>
    <w:rsid w:val="00737595"/>
    <w:rsid w:val="00787247"/>
    <w:rsid w:val="007955AD"/>
    <w:rsid w:val="007B5A6A"/>
    <w:rsid w:val="007C1C37"/>
    <w:rsid w:val="007D2EBE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85B8D"/>
    <w:rsid w:val="008939EF"/>
    <w:rsid w:val="00894072"/>
    <w:rsid w:val="00895B8D"/>
    <w:rsid w:val="008B08C6"/>
    <w:rsid w:val="008B212E"/>
    <w:rsid w:val="008B7541"/>
    <w:rsid w:val="008C1A4A"/>
    <w:rsid w:val="008C6FA4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B155B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24E2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1221"/>
    <w:rsid w:val="00BC6DE8"/>
    <w:rsid w:val="00BE0705"/>
    <w:rsid w:val="00BF2997"/>
    <w:rsid w:val="00BF7C45"/>
    <w:rsid w:val="00C25F66"/>
    <w:rsid w:val="00C3246C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A1886"/>
    <w:rsid w:val="00EB5190"/>
    <w:rsid w:val="00EB7CD4"/>
    <w:rsid w:val="00ED5890"/>
    <w:rsid w:val="00EF17AC"/>
    <w:rsid w:val="00F22A92"/>
    <w:rsid w:val="00F2595B"/>
    <w:rsid w:val="00F36E33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B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65B0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13BD3"/>
    <w:rPr>
      <w:rFonts w:asciiTheme="majorHAnsi" w:eastAsiaTheme="majorEastAsia" w:hAnsiTheme="majorHAnsi" w:cstheme="majorBidi"/>
      <w:color w:val="E65B01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34"/>
    <w:qFormat/>
    <w:rsid w:val="00113BD3"/>
    <w:pPr>
      <w:ind w:left="720"/>
      <w:contextualSpacing/>
    </w:pPr>
    <w:rPr>
      <w:rFonts w:eastAsia="Times New Roman"/>
      <w:lang w:eastAsia="en-US"/>
    </w:rPr>
  </w:style>
  <w:style w:type="table" w:styleId="GridTable4">
    <w:name w:val="Grid Table 4"/>
    <w:basedOn w:val="TableNormal"/>
    <w:uiPriority w:val="49"/>
    <w:rsid w:val="00113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13BD3"/>
    <w:pPr>
      <w:spacing w:after="200"/>
    </w:pPr>
    <w:rPr>
      <w:i/>
      <w:iCs/>
      <w:color w:val="575F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4</TotalTime>
  <Pages>4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DANNY WISELEE</cp:lastModifiedBy>
  <cp:revision>24</cp:revision>
  <dcterms:created xsi:type="dcterms:W3CDTF">2017-10-20T05:51:00Z</dcterms:created>
  <dcterms:modified xsi:type="dcterms:W3CDTF">2021-09-14T06:04:00Z</dcterms:modified>
</cp:coreProperties>
</file>